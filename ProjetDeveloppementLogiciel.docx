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FD" w:rsidRDefault="00F53EFD" w:rsidP="00F53EFD">
      <w:pPr>
        <w:rPr>
          <w:noProof/>
          <w:lang w:bidi="fr-FR"/>
        </w:rPr>
      </w:pPr>
    </w:p>
    <w:p w:rsidR="00F53EFD" w:rsidRDefault="00F53EFD" w:rsidP="00F53EFD">
      <w:pPr>
        <w:rPr>
          <w:noProof/>
          <w:lang w:bidi="fr-FR"/>
        </w:rPr>
      </w:pPr>
    </w:p>
    <w:p w:rsidR="00F53EFD" w:rsidRDefault="00F53EFD" w:rsidP="00F53EFD">
      <w:pPr>
        <w:rPr>
          <w:noProof/>
          <w:lang w:bidi="fr-FR"/>
        </w:rPr>
      </w:pPr>
    </w:p>
    <w:p w:rsidR="00F53EFD" w:rsidRDefault="00F53EFD" w:rsidP="00F53EFD">
      <w:pPr>
        <w:rPr>
          <w:noProof/>
          <w:lang w:bidi="fr-FR"/>
        </w:rPr>
      </w:pPr>
    </w:p>
    <w:p w:rsidR="00F53EFD" w:rsidRDefault="00F53EFD" w:rsidP="00F53EFD">
      <w:pPr>
        <w:rPr>
          <w:noProof/>
          <w:lang w:bidi="fr-FR"/>
        </w:rPr>
      </w:pPr>
    </w:p>
    <w:p w:rsidR="00F53EFD" w:rsidRDefault="00F53EFD" w:rsidP="00F53EFD">
      <w:pPr>
        <w:rPr>
          <w:noProof/>
          <w:lang w:bidi="fr-FR"/>
        </w:rPr>
      </w:pPr>
    </w:p>
    <w:p w:rsidR="00F53EFD" w:rsidRDefault="00F53EFD" w:rsidP="00F53EFD">
      <w:pPr>
        <w:rPr>
          <w:noProof/>
          <w:lang w:bidi="fr-FR"/>
        </w:rPr>
      </w:pPr>
    </w:p>
    <w:p w:rsidR="000150E9" w:rsidRPr="00F53EFD" w:rsidRDefault="00F53EFD" w:rsidP="00F53EFD">
      <w:pPr>
        <w:pStyle w:val="Titre"/>
        <w:jc w:val="center"/>
        <w:rPr>
          <w:noProof/>
          <w:szCs w:val="96"/>
        </w:rPr>
      </w:pPr>
      <w:r w:rsidRPr="00F53EFD">
        <w:rPr>
          <w:noProof/>
          <w:szCs w:val="96"/>
          <w:lang w:bidi="fr-FR"/>
        </w:rPr>
        <w:t>Projet développement logiciel</w:t>
      </w:r>
    </w:p>
    <w:p w:rsidR="00F53EFD" w:rsidRDefault="00F53EFD">
      <w:pPr>
        <w:rPr>
          <w:noProof/>
          <w:lang w:bidi="fr-FR"/>
        </w:rPr>
      </w:pPr>
    </w:p>
    <w:p w:rsidR="00F53EFD" w:rsidRDefault="00F53EFD">
      <w:pPr>
        <w:rPr>
          <w:noProof/>
          <w:lang w:bidi="fr-FR"/>
        </w:rPr>
      </w:pPr>
    </w:p>
    <w:p w:rsidR="00F53EFD" w:rsidRDefault="00F53EFD">
      <w:pPr>
        <w:rPr>
          <w:noProof/>
          <w:lang w:bidi="fr-FR"/>
        </w:rPr>
      </w:pPr>
    </w:p>
    <w:p w:rsidR="00F53EFD" w:rsidRPr="00F53EFD" w:rsidRDefault="00F53EFD">
      <w:pPr>
        <w:rPr>
          <w:noProof/>
          <w:sz w:val="50"/>
          <w:szCs w:val="50"/>
          <w:lang w:bidi="fr-FR"/>
        </w:rPr>
      </w:pPr>
    </w:p>
    <w:p w:rsidR="00F53EFD" w:rsidRPr="00F53EFD" w:rsidRDefault="00F53EFD" w:rsidP="00F53EFD">
      <w:pPr>
        <w:jc w:val="center"/>
        <w:rPr>
          <w:noProof/>
          <w:sz w:val="50"/>
          <w:szCs w:val="50"/>
          <w:lang w:bidi="fr-FR"/>
        </w:rPr>
      </w:pPr>
      <w:r w:rsidRPr="00F53EFD">
        <w:rPr>
          <w:noProof/>
          <w:sz w:val="50"/>
          <w:szCs w:val="50"/>
          <w:lang w:bidi="fr-FR"/>
        </w:rPr>
        <w:t>Verrier Olivier</w:t>
      </w:r>
    </w:p>
    <w:p w:rsidR="00F53EFD" w:rsidRDefault="00F53EFD" w:rsidP="00F53EFD">
      <w:pPr>
        <w:jc w:val="center"/>
        <w:rPr>
          <w:noProof/>
          <w:lang w:bidi="fr-FR"/>
        </w:rPr>
      </w:pPr>
      <w:r w:rsidRPr="00F53EFD">
        <w:rPr>
          <w:noProof/>
          <w:sz w:val="50"/>
          <w:szCs w:val="50"/>
          <w:lang w:bidi="fr-FR"/>
        </w:rPr>
        <w:t>Durand Antoine</w:t>
      </w:r>
      <w:r>
        <w:rPr>
          <w:noProof/>
          <w:lang w:bidi="fr-FR"/>
        </w:rPr>
        <w:br w:type="page"/>
      </w:r>
    </w:p>
    <w:p w:rsidR="0026484A" w:rsidRPr="00A02EC1" w:rsidRDefault="0026484A" w:rsidP="0026504D">
      <w:pPr>
        <w:pStyle w:val="Titre1"/>
        <w:rPr>
          <w:noProof/>
        </w:rPr>
      </w:pPr>
      <w:r w:rsidRPr="00A02EC1">
        <w:rPr>
          <w:noProof/>
          <w:lang w:bidi="fr-FR"/>
        </w:rPr>
        <w:lastRenderedPageBreak/>
        <w:t>R</w:t>
      </w:r>
      <w:r w:rsidR="00F53EFD">
        <w:rPr>
          <w:noProof/>
          <w:lang w:bidi="fr-FR"/>
        </w:rPr>
        <w:t>ôles de chacun</w:t>
      </w:r>
    </w:p>
    <w:p w:rsidR="0026484A" w:rsidRDefault="00062B98" w:rsidP="00F53EFD">
      <w:pPr>
        <w:rPr>
          <w:noProof/>
          <w:lang w:bidi="fr-FR"/>
        </w:rPr>
      </w:pPr>
      <w:r>
        <w:rPr>
          <w:noProof/>
          <w:lang w:bidi="fr-FR"/>
        </w:rPr>
        <w:t>Olivier : création serveur / serveurthread + communication information</w:t>
      </w:r>
    </w:p>
    <w:p w:rsidR="00062B98" w:rsidRDefault="00062B98" w:rsidP="00F53EFD">
      <w:pPr>
        <w:rPr>
          <w:noProof/>
          <w:lang w:bidi="fr-FR"/>
        </w:rPr>
      </w:pPr>
      <w:r>
        <w:rPr>
          <w:noProof/>
          <w:lang w:bidi="fr-FR"/>
        </w:rPr>
        <w:t>Antoine : création jeu + adaptation jeu (séparation des fonctionnalité vers le serveur pour laisser uniquement la partie graphique sur le client)</w:t>
      </w:r>
    </w:p>
    <w:p w:rsidR="00062B98" w:rsidRDefault="00062B98" w:rsidP="00062B98">
      <w:pPr>
        <w:pStyle w:val="Image"/>
        <w:jc w:val="left"/>
        <w:rPr>
          <w:noProof/>
        </w:rPr>
      </w:pPr>
    </w:p>
    <w:p w:rsidR="00062B98" w:rsidRPr="00A02EC1" w:rsidRDefault="00062B98" w:rsidP="00062B98">
      <w:pPr>
        <w:pStyle w:val="Titre1"/>
        <w:rPr>
          <w:noProof/>
        </w:rPr>
      </w:pPr>
      <w:r>
        <w:rPr>
          <w:noProof/>
          <w:lang w:bidi="fr-FR"/>
        </w:rPr>
        <w:t>Technologies utilisées</w:t>
      </w:r>
    </w:p>
    <w:p w:rsidR="00062B98" w:rsidRDefault="00062B98" w:rsidP="00062B98">
      <w:pPr>
        <w:rPr>
          <w:noProof/>
          <w:lang w:bidi="fr-FR"/>
        </w:rPr>
      </w:pPr>
      <w:r>
        <w:rPr>
          <w:noProof/>
          <w:lang w:bidi="fr-FR"/>
        </w:rPr>
        <w:t xml:space="preserve">Java </w:t>
      </w:r>
      <w:r>
        <w:rPr>
          <w:noProof/>
          <w:lang w:bidi="fr-FR"/>
        </w:rPr>
        <w:t>:</w:t>
      </w:r>
      <w:r>
        <w:rPr>
          <w:noProof/>
          <w:lang w:bidi="fr-FR"/>
        </w:rPr>
        <w:t xml:space="preserve"> </w:t>
      </w:r>
      <w:r w:rsidR="008B43EC">
        <w:rPr>
          <w:noProof/>
          <w:lang w:bidi="fr-FR"/>
        </w:rPr>
        <w:t xml:space="preserve">nous avons </w:t>
      </w:r>
      <w:r>
        <w:rPr>
          <w:noProof/>
          <w:lang w:bidi="fr-FR"/>
        </w:rPr>
        <w:t xml:space="preserve"> </w:t>
      </w:r>
      <w:r w:rsidR="008B43EC">
        <w:rPr>
          <w:noProof/>
          <w:lang w:bidi="fr-FR"/>
        </w:rPr>
        <w:t>u</w:t>
      </w:r>
      <w:r w:rsidR="006E4B1E">
        <w:rPr>
          <w:noProof/>
          <w:lang w:bidi="fr-FR"/>
        </w:rPr>
        <w:t>tilisé java car nous souhaitons nous former et prendre des compétences avec un langage qui est souvent utiliser dans les entreprises que nous visons</w:t>
      </w:r>
    </w:p>
    <w:p w:rsidR="00062B98" w:rsidRDefault="006E4B1E" w:rsidP="00062B98">
      <w:pPr>
        <w:pStyle w:val="Image"/>
        <w:jc w:val="left"/>
        <w:rPr>
          <w:noProof/>
        </w:rPr>
      </w:pPr>
      <w:r>
        <w:rPr>
          <w:noProof/>
        </w:rPr>
        <w:t>Java Swing : nous avions besoin d’un affichage et avons conservés celui qui nous était proposé par le projet uno en local dont nous nous sommes inspirés.</w:t>
      </w:r>
    </w:p>
    <w:p w:rsidR="006E4B1E" w:rsidRDefault="006E4B1E" w:rsidP="00062B98">
      <w:pPr>
        <w:pStyle w:val="Image"/>
        <w:jc w:val="left"/>
        <w:rPr>
          <w:noProof/>
        </w:rPr>
      </w:pPr>
      <w:r>
        <w:rPr>
          <w:noProof/>
        </w:rPr>
        <w:t>Communication :</w:t>
      </w:r>
    </w:p>
    <w:p w:rsidR="00496670" w:rsidRDefault="00496670" w:rsidP="00062B98">
      <w:pPr>
        <w:pStyle w:val="Image"/>
        <w:jc w:val="left"/>
        <w:rPr>
          <w:noProof/>
        </w:rPr>
      </w:pPr>
      <w:r>
        <w:rPr>
          <w:noProof/>
        </w:rPr>
        <w:tab/>
        <w:t>La communication est là pour pouvoir faire transiter les informations entre nos clients et le serveur. Parmi les 4 techniques suivantes nous n’avons conservé que la dernière.</w:t>
      </w:r>
    </w:p>
    <w:p w:rsidR="006E4B1E" w:rsidRDefault="006E4B1E" w:rsidP="00062B98">
      <w:pPr>
        <w:pStyle w:val="Image"/>
        <w:jc w:val="left"/>
        <w:rPr>
          <w:noProof/>
        </w:rPr>
      </w:pPr>
      <w:r>
        <w:rPr>
          <w:noProof/>
        </w:rPr>
        <w:tab/>
      </w:r>
      <w:r w:rsidR="00496670">
        <w:rPr>
          <w:noProof/>
        </w:rPr>
        <w:t>Org.json : déprécié et manque de fonctionnalité pour notre projet.</w:t>
      </w:r>
    </w:p>
    <w:p w:rsidR="00496670" w:rsidRDefault="00496670" w:rsidP="00062B98">
      <w:pPr>
        <w:pStyle w:val="Image"/>
        <w:jc w:val="left"/>
        <w:rPr>
          <w:noProof/>
        </w:rPr>
      </w:pPr>
      <w:r>
        <w:rPr>
          <w:noProof/>
        </w:rPr>
        <w:tab/>
        <w:t>Sérialisation :</w:t>
      </w:r>
      <w:r w:rsidRPr="00496670">
        <w:rPr>
          <w:noProof/>
        </w:rPr>
        <w:t xml:space="preserve"> </w:t>
      </w:r>
      <w:r>
        <w:rPr>
          <w:noProof/>
        </w:rPr>
        <w:t>déprécié</w:t>
      </w:r>
      <w:r>
        <w:rPr>
          <w:noProof/>
        </w:rPr>
        <w:t xml:space="preserve"> et manque de temps pour se l’approprier.</w:t>
      </w:r>
    </w:p>
    <w:p w:rsidR="00496670" w:rsidRDefault="00496670" w:rsidP="00062B98">
      <w:pPr>
        <w:pStyle w:val="Image"/>
        <w:jc w:val="left"/>
        <w:rPr>
          <w:noProof/>
        </w:rPr>
      </w:pPr>
      <w:r>
        <w:rPr>
          <w:noProof/>
        </w:rPr>
        <w:tab/>
        <w:t>Gson : impossibilité de l’utilisé dû à un conflit de bibliothèque entre le Gson et une bibliothèque du projet uno de base.</w:t>
      </w:r>
    </w:p>
    <w:p w:rsidR="00496670" w:rsidRDefault="00496670" w:rsidP="00062B98">
      <w:pPr>
        <w:pStyle w:val="Image"/>
        <w:jc w:val="left"/>
        <w:rPr>
          <w:noProof/>
        </w:rPr>
      </w:pPr>
      <w:r>
        <w:rPr>
          <w:noProof/>
        </w:rPr>
        <w:tab/>
        <w:t>toString : très fastidieux à mettre en place et à généraliser mais utilisé en dernier donc trop tard.</w:t>
      </w:r>
    </w:p>
    <w:p w:rsidR="00496670" w:rsidRDefault="00496670" w:rsidP="00062B98">
      <w:pPr>
        <w:pStyle w:val="Image"/>
        <w:jc w:val="left"/>
        <w:rPr>
          <w:noProof/>
        </w:rPr>
      </w:pPr>
    </w:p>
    <w:p w:rsidR="00496670" w:rsidRPr="00A02EC1" w:rsidRDefault="00C55860" w:rsidP="00496670">
      <w:pPr>
        <w:pStyle w:val="Titre1"/>
        <w:rPr>
          <w:noProof/>
        </w:rPr>
      </w:pPr>
      <w:r>
        <w:rPr>
          <w:noProof/>
          <w:lang w:bidi="fr-FR"/>
        </w:rPr>
        <w:lastRenderedPageBreak/>
        <w:t>Structure algorithmique</w:t>
      </w:r>
    </w:p>
    <w:p w:rsidR="00496670" w:rsidRDefault="00C55860" w:rsidP="00062B98">
      <w:pPr>
        <w:pStyle w:val="Image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724525" cy="52387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60" w:rsidRDefault="00C55860" w:rsidP="00062B98">
      <w:pPr>
        <w:pStyle w:val="Image"/>
        <w:jc w:val="left"/>
        <w:rPr>
          <w:noProof/>
        </w:rPr>
      </w:pPr>
    </w:p>
    <w:p w:rsidR="00C55860" w:rsidRPr="00A02EC1" w:rsidRDefault="00C55860" w:rsidP="00C55860">
      <w:pPr>
        <w:pStyle w:val="Titre1"/>
        <w:rPr>
          <w:noProof/>
        </w:rPr>
      </w:pPr>
      <w:r>
        <w:rPr>
          <w:noProof/>
          <w:lang w:bidi="fr-FR"/>
        </w:rPr>
        <w:t>Fonctionnalités majeures</w:t>
      </w:r>
    </w:p>
    <w:p w:rsidR="00C55860" w:rsidRDefault="00200CAA" w:rsidP="00C55860">
      <w:pPr>
        <w:rPr>
          <w:noProof/>
          <w:lang w:bidi="fr-FR"/>
        </w:rPr>
      </w:pPr>
      <w:r>
        <w:rPr>
          <w:noProof/>
          <w:lang w:bidi="fr-FR"/>
        </w:rPr>
        <w:t>Réalisation d’un serveur où l’on peut se connecter</w:t>
      </w:r>
    </w:p>
    <w:p w:rsidR="00200CAA" w:rsidRDefault="00200CAA" w:rsidP="00C55860">
      <w:pPr>
        <w:rPr>
          <w:noProof/>
          <w:lang w:bidi="fr-FR"/>
        </w:rPr>
      </w:pPr>
      <w:r>
        <w:rPr>
          <w:noProof/>
          <w:lang w:bidi="fr-FR"/>
        </w:rPr>
        <w:t>Connexion venant d’un client jusqu’à ce serveur</w:t>
      </w:r>
    </w:p>
    <w:p w:rsidR="00200CAA" w:rsidRDefault="00200CAA" w:rsidP="00C55860">
      <w:pPr>
        <w:rPr>
          <w:noProof/>
          <w:lang w:bidi="fr-FR"/>
        </w:rPr>
      </w:pPr>
      <w:r>
        <w:rPr>
          <w:noProof/>
          <w:lang w:bidi="fr-FR"/>
        </w:rPr>
        <w:t>Transmission de donnée de serveur à client ainsi que de client à serveur</w:t>
      </w:r>
      <w:bookmarkStart w:id="0" w:name="_GoBack"/>
      <w:bookmarkEnd w:id="0"/>
    </w:p>
    <w:p w:rsidR="00C55860" w:rsidRPr="00A02EC1" w:rsidRDefault="00C55860" w:rsidP="00062B98">
      <w:pPr>
        <w:pStyle w:val="Image"/>
        <w:jc w:val="left"/>
        <w:rPr>
          <w:noProof/>
        </w:rPr>
      </w:pPr>
    </w:p>
    <w:sectPr w:rsidR="00C55860" w:rsidRPr="00A02EC1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352" w:rsidRDefault="00561352">
      <w:pPr>
        <w:spacing w:line="240" w:lineRule="auto"/>
      </w:pPr>
      <w:r>
        <w:separator/>
      </w:r>
    </w:p>
  </w:endnote>
  <w:endnote w:type="continuationSeparator" w:id="0">
    <w:p w:rsidR="00561352" w:rsidRDefault="00561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352" w:rsidRDefault="00561352">
      <w:pPr>
        <w:spacing w:line="240" w:lineRule="auto"/>
      </w:pPr>
      <w:r>
        <w:separator/>
      </w:r>
    </w:p>
  </w:footnote>
  <w:footnote w:type="continuationSeparator" w:id="0">
    <w:p w:rsidR="00561352" w:rsidRDefault="005613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FD"/>
    <w:rsid w:val="000150E9"/>
    <w:rsid w:val="00030E3C"/>
    <w:rsid w:val="0005015F"/>
    <w:rsid w:val="00062B98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255"/>
    <w:rsid w:val="001D0BD1"/>
    <w:rsid w:val="00200CAA"/>
    <w:rsid w:val="002017AC"/>
    <w:rsid w:val="002359ED"/>
    <w:rsid w:val="00252520"/>
    <w:rsid w:val="002625F9"/>
    <w:rsid w:val="002631F7"/>
    <w:rsid w:val="0026484A"/>
    <w:rsid w:val="0026504D"/>
    <w:rsid w:val="00276676"/>
    <w:rsid w:val="00276926"/>
    <w:rsid w:val="0029432E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1F70"/>
    <w:rsid w:val="00496670"/>
    <w:rsid w:val="004A3D03"/>
    <w:rsid w:val="004B6D7F"/>
    <w:rsid w:val="004D785F"/>
    <w:rsid w:val="004E744B"/>
    <w:rsid w:val="004E7A51"/>
    <w:rsid w:val="004F7760"/>
    <w:rsid w:val="0051584F"/>
    <w:rsid w:val="00520AC9"/>
    <w:rsid w:val="00561352"/>
    <w:rsid w:val="00594254"/>
    <w:rsid w:val="005B6EB8"/>
    <w:rsid w:val="00614CAB"/>
    <w:rsid w:val="00633BC0"/>
    <w:rsid w:val="00637CA9"/>
    <w:rsid w:val="00661DE5"/>
    <w:rsid w:val="006706DE"/>
    <w:rsid w:val="0069487E"/>
    <w:rsid w:val="006A648B"/>
    <w:rsid w:val="006B0B82"/>
    <w:rsid w:val="006B7EF2"/>
    <w:rsid w:val="006C09D8"/>
    <w:rsid w:val="006C3B5F"/>
    <w:rsid w:val="006D3A72"/>
    <w:rsid w:val="006E4B1E"/>
    <w:rsid w:val="006F53EE"/>
    <w:rsid w:val="00703D7C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C7449"/>
    <w:rsid w:val="007F66F5"/>
    <w:rsid w:val="00812400"/>
    <w:rsid w:val="0082203C"/>
    <w:rsid w:val="008360A8"/>
    <w:rsid w:val="008416E0"/>
    <w:rsid w:val="00897BFF"/>
    <w:rsid w:val="008B43EC"/>
    <w:rsid w:val="008C61B9"/>
    <w:rsid w:val="008F78B7"/>
    <w:rsid w:val="00912477"/>
    <w:rsid w:val="009139AF"/>
    <w:rsid w:val="00943B06"/>
    <w:rsid w:val="00945864"/>
    <w:rsid w:val="009853E9"/>
    <w:rsid w:val="00996E16"/>
    <w:rsid w:val="009B69C5"/>
    <w:rsid w:val="009F72A7"/>
    <w:rsid w:val="00A02EC1"/>
    <w:rsid w:val="00A119D9"/>
    <w:rsid w:val="00A1309F"/>
    <w:rsid w:val="00A21BED"/>
    <w:rsid w:val="00A27D99"/>
    <w:rsid w:val="00A60D92"/>
    <w:rsid w:val="00A678F5"/>
    <w:rsid w:val="00A86EAC"/>
    <w:rsid w:val="00A923E7"/>
    <w:rsid w:val="00AA661C"/>
    <w:rsid w:val="00AC2F58"/>
    <w:rsid w:val="00B20CE5"/>
    <w:rsid w:val="00B369B4"/>
    <w:rsid w:val="00B53817"/>
    <w:rsid w:val="00B61F85"/>
    <w:rsid w:val="00BA3CC7"/>
    <w:rsid w:val="00BF457D"/>
    <w:rsid w:val="00BF4775"/>
    <w:rsid w:val="00C55860"/>
    <w:rsid w:val="00C74F14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60B09"/>
    <w:rsid w:val="00E72A21"/>
    <w:rsid w:val="00E7715A"/>
    <w:rsid w:val="00EB700D"/>
    <w:rsid w:val="00F33B83"/>
    <w:rsid w:val="00F41B42"/>
    <w:rsid w:val="00F53EFD"/>
    <w:rsid w:val="00F54BD0"/>
    <w:rsid w:val="00F667CE"/>
    <w:rsid w:val="00F75AD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51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AppData\Local\Microsoft\Office\16.0\DTS\fr-FR%7bFC89BBB3-D9CF-4201-BCB6-B4A4836F7E21%7d\%7bE7C3272E-8E0C-4DED-A147-9E6BBB88B856%7dtf10002117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{E7C3272E-8E0C-4DED-A147-9E6BBB88B856}tf10002117.dotx</Template>
  <TotalTime>0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2020-05-29T13:19:00Z</dcterms:created>
  <dcterms:modified xsi:type="dcterms:W3CDTF">2020-05-29T15:36:00Z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